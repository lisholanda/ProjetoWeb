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F8" w:rsidRPr="000C1415" w:rsidRDefault="001B6DEB">
      <w:pPr>
        <w:pStyle w:val="Ttulo1"/>
        <w:rPr>
          <w:lang w:val="pt-BR"/>
        </w:rPr>
      </w:pPr>
      <w:r>
        <w:rPr>
          <w:lang w:val="pt-BR"/>
        </w:rPr>
        <w:t>Briefing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9"/>
        <w:gridCol w:w="3099"/>
        <w:gridCol w:w="1078"/>
        <w:gridCol w:w="3419"/>
      </w:tblGrid>
      <w:tr w:rsidR="00D16FF8" w:rsidRPr="000C1415" w:rsidTr="003210C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3FEB67E2A06F46D99A9599A125224E2B"/>
              </w:placeholder>
              <w:temporary/>
              <w:showingPlcHdr/>
              <w15:appearance w15:val="hidden"/>
            </w:sdtPr>
            <w:sdtEndPr/>
            <w:sdtContent>
              <w:p w:rsidR="00F65E87" w:rsidRPr="000C1415" w:rsidRDefault="00A26BCF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:rsidR="00D16FF8" w:rsidRPr="000C1415" w:rsidRDefault="001B6DEB" w:rsidP="004B4ED7">
            <w:pPr>
              <w:rPr>
                <w:lang w:val="pt-BR"/>
              </w:rPr>
            </w:pPr>
            <w:r>
              <w:rPr>
                <w:lang w:val="pt-BR"/>
              </w:rPr>
              <w:t>Lisandra Holanda</w:t>
            </w:r>
          </w:p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:rsidR="00D16FF8" w:rsidRPr="000C1415" w:rsidRDefault="001B6DEB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Cidade</w:t>
            </w:r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:rsidR="00D16FF8" w:rsidRPr="000C1415" w:rsidRDefault="001B6DEB" w:rsidP="004B4ED7">
            <w:pPr>
              <w:rPr>
                <w:lang w:val="pt-BR"/>
              </w:rPr>
            </w:pPr>
            <w:r>
              <w:rPr>
                <w:lang w:val="pt-BR"/>
              </w:rPr>
              <w:t>São Paulo - SP</w:t>
            </w:r>
          </w:p>
        </w:tc>
      </w:tr>
      <w:tr w:rsidR="00D16FF8" w:rsidRPr="000C1415" w:rsidTr="003210C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:rsidR="001B6DEB" w:rsidRPr="000C1415" w:rsidRDefault="001B6DEB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Empresa</w:t>
            </w:r>
          </w:p>
        </w:tc>
        <w:tc>
          <w:tcPr>
            <w:tcW w:w="3240" w:type="dxa"/>
            <w:tcBorders>
              <w:top w:val="single" w:sz="12" w:space="0" w:color="7F7F7F" w:themeColor="text1" w:themeTint="80"/>
            </w:tcBorders>
          </w:tcPr>
          <w:p w:rsidR="00D16FF8" w:rsidRPr="000C1415" w:rsidRDefault="001B6DEB" w:rsidP="004B4ED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Checkpoint Games</w:t>
            </w:r>
            <w:proofErr w:type="gramEnd"/>
          </w:p>
        </w:tc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:rsidR="00D16FF8" w:rsidRPr="000C1415" w:rsidRDefault="001B6DEB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Telefone</w:t>
            </w:r>
          </w:p>
        </w:tc>
        <w:tc>
          <w:tcPr>
            <w:tcW w:w="3595" w:type="dxa"/>
            <w:tcBorders>
              <w:top w:val="single" w:sz="12" w:space="0" w:color="7F7F7F" w:themeColor="text1" w:themeTint="80"/>
            </w:tcBorders>
          </w:tcPr>
          <w:p w:rsidR="00D16FF8" w:rsidRPr="000C1415" w:rsidRDefault="001B6DEB" w:rsidP="004B4ED7">
            <w:pPr>
              <w:rPr>
                <w:lang w:val="pt-BR"/>
              </w:rPr>
            </w:pPr>
            <w:r>
              <w:rPr>
                <w:lang w:val="pt-BR"/>
              </w:rPr>
              <w:t>(11)11111-1111</w:t>
            </w:r>
          </w:p>
        </w:tc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386"/>
        <w:gridCol w:w="7619"/>
      </w:tblGrid>
      <w:tr w:rsidR="004B4ED7" w:rsidRPr="000C1415" w:rsidTr="003210CB">
        <w:trPr>
          <w:jc w:val="center"/>
        </w:trPr>
        <w:tc>
          <w:tcPr>
            <w:tcW w:w="1435" w:type="dxa"/>
          </w:tcPr>
          <w:p w:rsidR="004B4ED7" w:rsidRPr="000C1415" w:rsidRDefault="001B6DEB" w:rsidP="00F65E87">
            <w:pPr>
              <w:pStyle w:val="Ttulo2"/>
              <w:spacing w:after="120" w:line="276" w:lineRule="auto"/>
              <w:outlineLvl w:val="1"/>
              <w:rPr>
                <w:lang w:val="pt-BR"/>
              </w:rPr>
            </w:pPr>
            <w:proofErr w:type="spellStart"/>
            <w:r>
              <w:rPr>
                <w:lang w:val="pt-BR"/>
              </w:rPr>
              <w:t>Email</w:t>
            </w:r>
            <w:proofErr w:type="spellEnd"/>
          </w:p>
        </w:tc>
        <w:tc>
          <w:tcPr>
            <w:tcW w:w="7915" w:type="dxa"/>
          </w:tcPr>
          <w:p w:rsidR="004B4ED7" w:rsidRPr="000C1415" w:rsidRDefault="001B6DEB" w:rsidP="00F65E87">
            <w:pPr>
              <w:spacing w:after="120" w:line="276" w:lineRule="auto"/>
              <w:rPr>
                <w:lang w:val="pt-BR"/>
              </w:rPr>
            </w:pPr>
            <w:r>
              <w:rPr>
                <w:lang w:val="pt-BR"/>
              </w:rPr>
              <w:t>checkpointgames@checkpoint.com</w:t>
            </w:r>
          </w:p>
        </w:tc>
      </w:tr>
    </w:tbl>
    <w:p w:rsidR="00D16FF8" w:rsidRPr="000C1415" w:rsidRDefault="00D16FF8">
      <w:pPr>
        <w:pStyle w:val="Instrues"/>
        <w:rPr>
          <w:lang w:val="pt-BR"/>
        </w:rPr>
      </w:pPr>
    </w:p>
    <w:p w:rsidR="001B6DEB" w:rsidRPr="001B6DEB" w:rsidRDefault="001B6DEB" w:rsidP="001B6DEB">
      <w:pPr>
        <w:pStyle w:val="Ttulo3"/>
        <w:rPr>
          <w:lang w:val="pt-BR"/>
        </w:rPr>
      </w:pPr>
      <w:r>
        <w:rPr>
          <w:lang w:val="pt-BR"/>
        </w:rPr>
        <w:t>Nome do projeto:</w:t>
      </w:r>
    </w:p>
    <w:p w:rsidR="00D16FF8" w:rsidRPr="000C1415" w:rsidRDefault="001B6DEB">
      <w:pPr>
        <w:rPr>
          <w:lang w:val="pt-BR"/>
        </w:rPr>
      </w:pPr>
      <w:r>
        <w:rPr>
          <w:lang w:val="pt-BR"/>
        </w:rPr>
        <w:t>Website para loja de artigos de tecnologia, game e telefonia.</w:t>
      </w:r>
    </w:p>
    <w:p w:rsidR="00D16FF8" w:rsidRPr="000C1415" w:rsidRDefault="001B6DEB" w:rsidP="00703EE4">
      <w:pPr>
        <w:pStyle w:val="Ttulo3"/>
        <w:rPr>
          <w:lang w:val="pt-BR"/>
        </w:rPr>
      </w:pPr>
      <w:r>
        <w:rPr>
          <w:lang w:val="pt-BR"/>
        </w:rPr>
        <w:t>Prazo para entrega:</w:t>
      </w:r>
    </w:p>
    <w:p w:rsidR="00D16FF8" w:rsidRPr="000C1415" w:rsidRDefault="001B6DEB">
      <w:pPr>
        <w:rPr>
          <w:lang w:val="pt-BR"/>
        </w:rPr>
      </w:pPr>
      <w:r>
        <w:rPr>
          <w:lang w:val="pt-BR"/>
        </w:rPr>
        <w:t xml:space="preserve">20 de </w:t>
      </w:r>
      <w:proofErr w:type="gramStart"/>
      <w:r>
        <w:rPr>
          <w:lang w:val="pt-BR"/>
        </w:rPr>
        <w:t>Dezembro</w:t>
      </w:r>
      <w:proofErr w:type="gramEnd"/>
      <w:r>
        <w:rPr>
          <w:lang w:val="pt-BR"/>
        </w:rPr>
        <w:t xml:space="preserve"> de 2022.</w:t>
      </w:r>
    </w:p>
    <w:p w:rsidR="00D16FF8" w:rsidRPr="000C1415" w:rsidRDefault="001B6DEB">
      <w:pPr>
        <w:pStyle w:val="Ttulo3"/>
        <w:rPr>
          <w:lang w:val="pt-BR"/>
        </w:rPr>
      </w:pPr>
      <w:r>
        <w:rPr>
          <w:lang w:val="pt-BR"/>
        </w:rPr>
        <w:t>Qual a imagem que sua empresa quer passar:</w:t>
      </w:r>
    </w:p>
    <w:p w:rsidR="00D16FF8" w:rsidRPr="000C1415" w:rsidRDefault="001B6DEB">
      <w:pPr>
        <w:rPr>
          <w:lang w:val="pt-BR"/>
        </w:rPr>
      </w:pPr>
      <w:r>
        <w:t>Novidades do mundo tecnológico, produtos em alta, feito para um público específico.</w:t>
      </w:r>
    </w:p>
    <w:p w:rsidR="001B6DEB" w:rsidRPr="001B6DEB" w:rsidRDefault="001B6DEB" w:rsidP="001B6DEB">
      <w:pPr>
        <w:pStyle w:val="Ttulo3"/>
        <w:rPr>
          <w:lang w:val="pt-BR"/>
        </w:rPr>
      </w:pPr>
      <w:r>
        <w:rPr>
          <w:lang w:val="pt-BR"/>
        </w:rPr>
        <w:t>Palavras chaves:</w:t>
      </w:r>
    </w:p>
    <w:p w:rsidR="00D16FF8" w:rsidRPr="000C1415" w:rsidRDefault="001B6DEB">
      <w:pPr>
        <w:rPr>
          <w:lang w:val="pt-BR"/>
        </w:rPr>
      </w:pPr>
      <w:r>
        <w:rPr>
          <w:lang w:val="pt-BR"/>
        </w:rPr>
        <w:t>Tecnologia, Inovação, Games, Celulares.</w:t>
      </w:r>
    </w:p>
    <w:p w:rsidR="00D16FF8" w:rsidRPr="000C1415" w:rsidRDefault="001B6DEB">
      <w:pPr>
        <w:pStyle w:val="Ttulo3"/>
        <w:rPr>
          <w:lang w:val="pt-BR"/>
        </w:rPr>
      </w:pPr>
      <w:r>
        <w:rPr>
          <w:lang w:val="pt-BR"/>
        </w:rPr>
        <w:t>Preço Médio do produto:</w:t>
      </w:r>
    </w:p>
    <w:p w:rsidR="00152BD3" w:rsidRDefault="001B6DEB" w:rsidP="00152BD3">
      <w:pPr>
        <w:rPr>
          <w:lang w:val="pt-BR"/>
        </w:rPr>
      </w:pPr>
      <w:r>
        <w:rPr>
          <w:lang w:val="pt-BR"/>
        </w:rPr>
        <w:t>R$2800,00</w:t>
      </w:r>
    </w:p>
    <w:p w:rsidR="001B6DEB" w:rsidRPr="001B6DEB" w:rsidRDefault="001B6DEB" w:rsidP="001B6DEB">
      <w:pPr>
        <w:pStyle w:val="Ttulo3"/>
        <w:rPr>
          <w:lang w:val="pt-BR"/>
        </w:rPr>
      </w:pPr>
      <w:r>
        <w:rPr>
          <w:lang w:val="pt-BR"/>
        </w:rPr>
        <w:t>Preço final do produto:</w:t>
      </w:r>
    </w:p>
    <w:p w:rsidR="001B6DEB" w:rsidRPr="000C1415" w:rsidRDefault="001B6DEB" w:rsidP="001B6DEB">
      <w:pPr>
        <w:rPr>
          <w:lang w:val="pt-BR"/>
        </w:rPr>
      </w:pPr>
      <w:r>
        <w:rPr>
          <w:lang w:val="pt-BR"/>
        </w:rPr>
        <w:t>R$4500,00</w:t>
      </w:r>
    </w:p>
    <w:p w:rsidR="001B6DEB" w:rsidRPr="001B6DEB" w:rsidRDefault="001B6DEB" w:rsidP="001B6DEB">
      <w:pPr>
        <w:pStyle w:val="Ttulo3"/>
        <w:rPr>
          <w:lang w:val="pt-BR"/>
        </w:rPr>
      </w:pPr>
      <w:r>
        <w:rPr>
          <w:lang w:val="pt-BR"/>
        </w:rPr>
        <w:t>Qual é o público específico especificamente:</w:t>
      </w:r>
    </w:p>
    <w:p w:rsidR="001B6DEB" w:rsidRDefault="001B6DEB" w:rsidP="00152BD3">
      <w:pPr>
        <w:rPr>
          <w:lang w:val="pt-BR"/>
        </w:rPr>
      </w:pPr>
      <w:r>
        <w:rPr>
          <w:lang w:val="pt-BR"/>
        </w:rPr>
        <w:t>Masculino</w:t>
      </w:r>
      <w:r w:rsidR="00FF5E79">
        <w:rPr>
          <w:lang w:val="pt-BR"/>
        </w:rPr>
        <w:t>/Feminino</w:t>
      </w:r>
      <w:r>
        <w:rPr>
          <w:lang w:val="pt-BR"/>
        </w:rPr>
        <w:t xml:space="preserve"> entre 18 e 3</w:t>
      </w:r>
      <w:r w:rsidR="00FF5E79">
        <w:rPr>
          <w:lang w:val="pt-BR"/>
        </w:rPr>
        <w:t>5</w:t>
      </w:r>
      <w:r>
        <w:rPr>
          <w:lang w:val="pt-BR"/>
        </w:rPr>
        <w:t xml:space="preserve"> anos, </w:t>
      </w:r>
      <w:r w:rsidR="00FF5E79">
        <w:rPr>
          <w:lang w:val="pt-BR"/>
        </w:rPr>
        <w:t xml:space="preserve">com renda de 3 salários mínimos. </w:t>
      </w:r>
    </w:p>
    <w:p w:rsidR="00FF5E79" w:rsidRDefault="00FF5E79" w:rsidP="00152BD3">
      <w:pPr>
        <w:rPr>
          <w:lang w:val="pt-BR"/>
        </w:rPr>
      </w:pPr>
      <w:r>
        <w:rPr>
          <w:lang w:val="pt-BR"/>
        </w:rPr>
        <w:t xml:space="preserve">Utilizadores de várias ocupações, jogos de videogame, </w:t>
      </w:r>
      <w:proofErr w:type="spellStart"/>
      <w:r>
        <w:rPr>
          <w:lang w:val="pt-BR"/>
        </w:rPr>
        <w:t>Hq</w:t>
      </w:r>
      <w:proofErr w:type="spellEnd"/>
      <w:r>
        <w:rPr>
          <w:lang w:val="pt-BR"/>
        </w:rPr>
        <w:t>, RPG, cinema e celulares.</w:t>
      </w:r>
    </w:p>
    <w:p w:rsidR="00FF5E79" w:rsidRPr="001B6DEB" w:rsidRDefault="00FF5E79" w:rsidP="00FF5E79">
      <w:pPr>
        <w:pStyle w:val="Ttulo3"/>
        <w:rPr>
          <w:lang w:val="pt-BR"/>
        </w:rPr>
      </w:pPr>
      <w:r>
        <w:rPr>
          <w:lang w:val="pt-BR"/>
        </w:rPr>
        <w:t>Lista outras marcas que esse público consome:</w:t>
      </w:r>
    </w:p>
    <w:p w:rsidR="00FF5E79" w:rsidRPr="000C1415" w:rsidRDefault="00FF5E79" w:rsidP="00FF5E79">
      <w:pPr>
        <w:rPr>
          <w:lang w:val="pt-BR"/>
        </w:rPr>
      </w:pPr>
      <w:r>
        <w:rPr>
          <w:lang w:val="pt-BR"/>
        </w:rPr>
        <w:t xml:space="preserve">Apple, Sony, Microsoft, Nintendo, Marvel, DC,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Star.</w:t>
      </w:r>
    </w:p>
    <w:p w:rsidR="00FF5E79" w:rsidRPr="00FF5E79" w:rsidRDefault="00FF5E79" w:rsidP="00FF5E79">
      <w:pPr>
        <w:pStyle w:val="Ttulo3"/>
        <w:rPr>
          <w:lang w:val="pt-BR"/>
        </w:rPr>
      </w:pPr>
      <w:r>
        <w:rPr>
          <w:lang w:val="pt-BR"/>
        </w:rPr>
        <w:t>Qual marca você associa a esse público alvo:</w:t>
      </w:r>
    </w:p>
    <w:p w:rsidR="00FF5E79" w:rsidRDefault="00FF5E79" w:rsidP="00FF5E79">
      <w:pPr>
        <w:rPr>
          <w:lang w:val="pt-BR"/>
        </w:rPr>
      </w:pPr>
      <w:r>
        <w:rPr>
          <w:lang w:val="pt-BR"/>
        </w:rPr>
        <w:t>Marcas ligadas a tecnologia, design, games.</w:t>
      </w:r>
    </w:p>
    <w:p w:rsidR="00FF5E79" w:rsidRPr="00FF5E79" w:rsidRDefault="00FF5E79" w:rsidP="00FF5E79">
      <w:pPr>
        <w:pStyle w:val="Ttulo3"/>
        <w:rPr>
          <w:lang w:val="pt-BR"/>
        </w:rPr>
      </w:pPr>
      <w:r>
        <w:rPr>
          <w:lang w:val="pt-BR"/>
        </w:rPr>
        <w:lastRenderedPageBreak/>
        <w:t>Perfil de atividades do consumidor:</w:t>
      </w:r>
    </w:p>
    <w:p w:rsidR="00FF5E79" w:rsidRPr="000C1415" w:rsidRDefault="00FF5E79" w:rsidP="00FF5E79">
      <w:pPr>
        <w:rPr>
          <w:lang w:val="pt-BR"/>
        </w:rPr>
      </w:pPr>
      <w:r>
        <w:rPr>
          <w:lang w:val="pt-BR"/>
        </w:rPr>
        <w:t>Trabalha, estuda (sem tempo durante a semana para lazer), encontro com amigos aos fins de semana.</w:t>
      </w:r>
    </w:p>
    <w:p w:rsidR="00FF5E79" w:rsidRPr="00FF5E79" w:rsidRDefault="00FF5E79" w:rsidP="00FF5E79">
      <w:pPr>
        <w:pStyle w:val="Ttulo3"/>
        <w:rPr>
          <w:lang w:val="pt-BR"/>
        </w:rPr>
      </w:pPr>
      <w:r>
        <w:rPr>
          <w:lang w:val="pt-BR"/>
        </w:rPr>
        <w:t>Quais são as marcas que ele deseja consumir? Objetos de desejo:</w:t>
      </w:r>
    </w:p>
    <w:p w:rsidR="00FF5E79" w:rsidRDefault="00FF5E79" w:rsidP="00FF5E79">
      <w:pPr>
        <w:rPr>
          <w:lang w:val="pt-BR"/>
        </w:rPr>
      </w:pPr>
      <w:r>
        <w:rPr>
          <w:lang w:val="pt-BR"/>
        </w:rPr>
        <w:t>Mac Book, Action Figures, Box Especiais.</w:t>
      </w:r>
    </w:p>
    <w:p w:rsidR="00FF5E79" w:rsidRPr="00FF5E79" w:rsidRDefault="00FF5E79" w:rsidP="00FF5E79">
      <w:pPr>
        <w:pStyle w:val="Ttulo3"/>
        <w:rPr>
          <w:lang w:val="pt-BR"/>
        </w:rPr>
      </w:pPr>
      <w:r>
        <w:rPr>
          <w:lang w:val="pt-BR"/>
        </w:rPr>
        <w:t>Delimitação Geográfica:</w:t>
      </w:r>
    </w:p>
    <w:p w:rsidR="00FF5E79" w:rsidRPr="000C1415" w:rsidRDefault="00FF5E79" w:rsidP="00FF5E79">
      <w:pPr>
        <w:rPr>
          <w:lang w:val="pt-BR"/>
        </w:rPr>
      </w:pPr>
      <w:r>
        <w:rPr>
          <w:lang w:val="pt-BR"/>
        </w:rPr>
        <w:t>Sul, Sudeste, Nordeste, Centro-oeste</w:t>
      </w:r>
      <w:r w:rsidR="00A83BA2">
        <w:rPr>
          <w:lang w:val="pt-BR"/>
        </w:rPr>
        <w:t xml:space="preserve"> e Norte.</w:t>
      </w:r>
    </w:p>
    <w:p w:rsidR="00FF5E79" w:rsidRPr="000C1415" w:rsidRDefault="00A83BA2" w:rsidP="00FF5E79">
      <w:pPr>
        <w:pStyle w:val="Ttulo3"/>
        <w:rPr>
          <w:lang w:val="pt-BR"/>
        </w:rPr>
      </w:pPr>
      <w:r>
        <w:rPr>
          <w:lang w:val="pt-BR"/>
        </w:rPr>
        <w:t>Quais são as referências gráficas para a criação da marca?</w:t>
      </w:r>
    </w:p>
    <w:p w:rsidR="00FF5E79" w:rsidRDefault="00A83BA2" w:rsidP="00FF5E79">
      <w:pPr>
        <w:rPr>
          <w:lang w:val="pt-BR"/>
        </w:rPr>
      </w:pPr>
      <w:r>
        <w:rPr>
          <w:lang w:val="pt-BR"/>
        </w:rPr>
        <w:t>Imagens de videogame, imagem que representa tecnologia e inovação, cores vibrantes, fontes de fácil leitura, autenticidade.</w:t>
      </w:r>
    </w:p>
    <w:p w:rsidR="00A83BA2" w:rsidRPr="001B6DEB" w:rsidRDefault="00A83BA2" w:rsidP="00A83BA2">
      <w:pPr>
        <w:pStyle w:val="Ttulo3"/>
        <w:rPr>
          <w:lang w:val="pt-BR"/>
        </w:rPr>
      </w:pPr>
      <w:r>
        <w:rPr>
          <w:lang w:val="pt-BR"/>
        </w:rPr>
        <w:t xml:space="preserve">Quais são os concorrentes diretos e indiretos da empresa? </w:t>
      </w:r>
    </w:p>
    <w:p w:rsidR="00A83BA2" w:rsidRPr="000C1415" w:rsidRDefault="00A83BA2" w:rsidP="00A83BA2">
      <w:pPr>
        <w:rPr>
          <w:lang w:val="pt-BR"/>
        </w:rPr>
      </w:pPr>
      <w:r>
        <w:rPr>
          <w:lang w:val="pt-BR"/>
        </w:rPr>
        <w:t>Lojas de varejo de grande porte, comércios locais e distribuidores plataformas de vendas.</w:t>
      </w:r>
    </w:p>
    <w:p w:rsidR="00A83BA2" w:rsidRPr="000C1415" w:rsidRDefault="00A83BA2" w:rsidP="00A83BA2">
      <w:pPr>
        <w:pStyle w:val="Ttulo3"/>
        <w:rPr>
          <w:lang w:val="pt-BR"/>
        </w:rPr>
      </w:pPr>
      <w:r>
        <w:rPr>
          <w:lang w:val="pt-BR"/>
        </w:rPr>
        <w:t>Existe alguma tendência?</w:t>
      </w:r>
    </w:p>
    <w:p w:rsidR="00A83BA2" w:rsidRPr="00A83BA2" w:rsidRDefault="00A83BA2" w:rsidP="00A83BA2">
      <w:pPr>
        <w:pStyle w:val="trt0xe"/>
        <w:shd w:val="clear" w:color="auto" w:fill="FFFFFF"/>
        <w:spacing w:before="0" w:beforeAutospacing="0" w:after="60" w:afterAutospacing="0"/>
        <w:ind w:left="-360"/>
        <w:rPr>
          <w:rFonts w:asciiTheme="minorHAnsi" w:hAnsiTheme="minorHAnsi" w:cs="Arial"/>
          <w:color w:val="202124"/>
          <w:sz w:val="22"/>
          <w:szCs w:val="22"/>
        </w:rPr>
      </w:pPr>
      <w:r>
        <w:rPr>
          <w:rFonts w:asciiTheme="minorHAnsi" w:hAnsiTheme="minorHAnsi" w:cs="Arial"/>
          <w:color w:val="202124"/>
          <w:sz w:val="22"/>
          <w:szCs w:val="22"/>
        </w:rPr>
        <w:t xml:space="preserve">       </w:t>
      </w:r>
      <w:proofErr w:type="spellStart"/>
      <w:r w:rsidRPr="00A83BA2">
        <w:rPr>
          <w:rFonts w:asciiTheme="minorHAnsi" w:hAnsiTheme="minorHAnsi" w:cs="Arial"/>
          <w:color w:val="202124"/>
          <w:sz w:val="22"/>
          <w:szCs w:val="22"/>
        </w:rPr>
        <w:t>Minecraft</w:t>
      </w:r>
      <w:proofErr w:type="spellEnd"/>
      <w:r>
        <w:rPr>
          <w:rFonts w:asciiTheme="minorHAnsi" w:hAnsiTheme="minorHAnsi" w:cs="Arial"/>
          <w:color w:val="202124"/>
          <w:sz w:val="22"/>
          <w:szCs w:val="22"/>
        </w:rPr>
        <w:t xml:space="preserve">, </w:t>
      </w:r>
      <w:r w:rsidRPr="00A83BA2">
        <w:rPr>
          <w:rFonts w:asciiTheme="minorHAnsi" w:hAnsiTheme="minorHAnsi" w:cs="Arial"/>
          <w:color w:val="202124"/>
          <w:sz w:val="22"/>
          <w:szCs w:val="22"/>
        </w:rPr>
        <w:t>GTA 5 (PS</w:t>
      </w:r>
      <w:r>
        <w:rPr>
          <w:rFonts w:asciiTheme="minorHAnsi" w:hAnsiTheme="minorHAnsi" w:cs="Arial"/>
          <w:color w:val="202124"/>
          <w:sz w:val="22"/>
          <w:szCs w:val="22"/>
        </w:rPr>
        <w:t>5</w:t>
      </w:r>
      <w:r w:rsidRPr="00A83BA2">
        <w:rPr>
          <w:rFonts w:asciiTheme="minorHAnsi" w:hAnsiTheme="minorHAnsi" w:cs="Arial"/>
          <w:color w:val="202124"/>
          <w:sz w:val="22"/>
          <w:szCs w:val="22"/>
        </w:rPr>
        <w:t xml:space="preserve"> e Xbox)</w:t>
      </w:r>
      <w:r>
        <w:rPr>
          <w:rFonts w:asciiTheme="minorHAnsi" w:hAnsiTheme="minorHAnsi" w:cs="Arial"/>
          <w:color w:val="202124"/>
          <w:sz w:val="22"/>
          <w:szCs w:val="22"/>
        </w:rPr>
        <w:t xml:space="preserve">, </w:t>
      </w:r>
      <w:r w:rsidRPr="00A83BA2">
        <w:rPr>
          <w:rFonts w:asciiTheme="minorHAnsi" w:hAnsiTheme="minorHAnsi" w:cs="Arial"/>
          <w:color w:val="202124"/>
          <w:sz w:val="22"/>
          <w:szCs w:val="22"/>
        </w:rPr>
        <w:t>Fifa 2</w:t>
      </w:r>
      <w:r>
        <w:rPr>
          <w:rFonts w:asciiTheme="minorHAnsi" w:hAnsiTheme="minorHAnsi" w:cs="Arial"/>
          <w:color w:val="202124"/>
          <w:sz w:val="22"/>
          <w:szCs w:val="22"/>
        </w:rPr>
        <w:t>2</w:t>
      </w:r>
      <w:r w:rsidRPr="00A83BA2">
        <w:rPr>
          <w:rFonts w:asciiTheme="minorHAnsi" w:hAnsiTheme="minorHAnsi" w:cs="Arial"/>
          <w:color w:val="202124"/>
          <w:sz w:val="22"/>
          <w:szCs w:val="22"/>
        </w:rPr>
        <w:t xml:space="preserve"> (PS</w:t>
      </w:r>
      <w:r>
        <w:rPr>
          <w:rFonts w:asciiTheme="minorHAnsi" w:hAnsiTheme="minorHAnsi" w:cs="Arial"/>
          <w:color w:val="202124"/>
          <w:sz w:val="22"/>
          <w:szCs w:val="22"/>
        </w:rPr>
        <w:t>5</w:t>
      </w:r>
      <w:proofErr w:type="gramStart"/>
      <w:r w:rsidRPr="00A83BA2">
        <w:rPr>
          <w:rFonts w:asciiTheme="minorHAnsi" w:hAnsiTheme="minorHAnsi" w:cs="Arial"/>
          <w:color w:val="202124"/>
          <w:sz w:val="22"/>
          <w:szCs w:val="22"/>
        </w:rPr>
        <w:t>)</w:t>
      </w:r>
      <w:r>
        <w:rPr>
          <w:rFonts w:asciiTheme="minorHAnsi" w:hAnsiTheme="minorHAnsi" w:cs="Arial"/>
          <w:color w:val="202124"/>
          <w:sz w:val="22"/>
          <w:szCs w:val="22"/>
        </w:rPr>
        <w:t>,</w:t>
      </w:r>
      <w:proofErr w:type="spellStart"/>
      <w:r w:rsidRPr="00A83BA2">
        <w:rPr>
          <w:rFonts w:asciiTheme="minorHAnsi" w:hAnsiTheme="minorHAnsi" w:cs="Arial"/>
          <w:color w:val="202124"/>
          <w:sz w:val="22"/>
          <w:szCs w:val="22"/>
        </w:rPr>
        <w:t>Resident</w:t>
      </w:r>
      <w:proofErr w:type="spellEnd"/>
      <w:proofErr w:type="gramEnd"/>
      <w:r w:rsidRPr="00A83BA2">
        <w:rPr>
          <w:rFonts w:asciiTheme="minorHAnsi" w:hAnsiTheme="minorHAnsi" w:cs="Arial"/>
          <w:color w:val="202124"/>
          <w:sz w:val="22"/>
          <w:szCs w:val="22"/>
        </w:rPr>
        <w:t xml:space="preserve"> </w:t>
      </w:r>
      <w:proofErr w:type="spellStart"/>
      <w:r w:rsidRPr="00A83BA2">
        <w:rPr>
          <w:rFonts w:asciiTheme="minorHAnsi" w:hAnsiTheme="minorHAnsi" w:cs="Arial"/>
          <w:color w:val="202124"/>
          <w:sz w:val="22"/>
          <w:szCs w:val="22"/>
        </w:rPr>
        <w:t>Evil</w:t>
      </w:r>
      <w:proofErr w:type="spellEnd"/>
      <w:r w:rsidRPr="00A83BA2">
        <w:rPr>
          <w:rFonts w:asciiTheme="minorHAnsi" w:hAnsiTheme="minorHAnsi" w:cs="Arial"/>
          <w:color w:val="202124"/>
          <w:sz w:val="22"/>
          <w:szCs w:val="22"/>
        </w:rPr>
        <w:t>.</w:t>
      </w:r>
    </w:p>
    <w:p w:rsidR="00A83BA2" w:rsidRPr="00A83BA2" w:rsidRDefault="00A83BA2" w:rsidP="00A83BA2">
      <w:pPr>
        <w:pStyle w:val="Ttulo3"/>
        <w:rPr>
          <w:lang w:val="pt-BR"/>
        </w:rPr>
      </w:pPr>
      <w:r>
        <w:rPr>
          <w:lang w:val="pt-BR"/>
        </w:rPr>
        <w:t xml:space="preserve">Existe algum inovador? Quem é o segundo colocador? Quem é a marca mais top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mind do segmento.</w:t>
      </w:r>
    </w:p>
    <w:p w:rsidR="00A83BA2" w:rsidRPr="000C1415" w:rsidRDefault="00A83BA2" w:rsidP="00A83BA2">
      <w:pPr>
        <w:rPr>
          <w:lang w:val="pt-BR"/>
        </w:rPr>
      </w:pPr>
      <w:r>
        <w:rPr>
          <w:lang w:val="pt-BR"/>
        </w:rPr>
        <w:t>Produtos da Apple, Mac Book e Jogos do PS5.</w:t>
      </w:r>
    </w:p>
    <w:p w:rsidR="00A83BA2" w:rsidRPr="000C1415" w:rsidRDefault="00A83BA2" w:rsidP="00A83BA2">
      <w:pPr>
        <w:pStyle w:val="Ttulo3"/>
        <w:rPr>
          <w:lang w:val="pt-BR"/>
        </w:rPr>
      </w:pPr>
      <w:r>
        <w:rPr>
          <w:lang w:val="pt-BR"/>
        </w:rPr>
        <w:t>Alguma referência de outro produto que se destaque?</w:t>
      </w:r>
    </w:p>
    <w:p w:rsidR="00A83BA2" w:rsidRDefault="00A83BA2" w:rsidP="00A83BA2">
      <w:pPr>
        <w:rPr>
          <w:lang w:val="pt-BR"/>
        </w:rPr>
      </w:pPr>
      <w:r>
        <w:rPr>
          <w:lang w:val="pt-BR"/>
        </w:rPr>
        <w:t>Produtos da Sony e Microsoft.</w:t>
      </w:r>
    </w:p>
    <w:p w:rsidR="0026469D" w:rsidRPr="00FF5E79" w:rsidRDefault="0026469D" w:rsidP="0026469D">
      <w:pPr>
        <w:pStyle w:val="Ttulo3"/>
        <w:rPr>
          <w:lang w:val="pt-BR"/>
        </w:rPr>
      </w:pPr>
      <w:r>
        <w:rPr>
          <w:lang w:val="pt-BR"/>
        </w:rPr>
        <w:t xml:space="preserve">Quais são </w:t>
      </w:r>
      <w:r>
        <w:rPr>
          <w:lang w:val="pt-BR"/>
        </w:rPr>
        <w:t>os canais de comunicação?</w:t>
      </w:r>
    </w:p>
    <w:p w:rsidR="0026469D" w:rsidRDefault="0026469D" w:rsidP="0026469D">
      <w:pPr>
        <w:rPr>
          <w:lang w:val="pt-BR"/>
        </w:rPr>
      </w:pPr>
      <w:r>
        <w:rPr>
          <w:lang w:val="pt-BR"/>
        </w:rPr>
        <w:t>Anúncios na internet, redes sociais, eventos da área e marketing viral.</w:t>
      </w:r>
    </w:p>
    <w:p w:rsidR="0026469D" w:rsidRPr="00FF5E79" w:rsidRDefault="0026469D" w:rsidP="0026469D">
      <w:pPr>
        <w:pStyle w:val="Ttulo3"/>
        <w:rPr>
          <w:lang w:val="pt-BR"/>
        </w:rPr>
      </w:pPr>
      <w:r>
        <w:rPr>
          <w:lang w:val="pt-BR"/>
        </w:rPr>
        <w:t>Existe alguma melhor época para o lançamento?</w:t>
      </w:r>
    </w:p>
    <w:p w:rsidR="0026469D" w:rsidRDefault="0026469D" w:rsidP="00A83BA2">
      <w:pPr>
        <w:rPr>
          <w:lang w:val="pt-BR"/>
        </w:rPr>
      </w:pPr>
      <w:r>
        <w:rPr>
          <w:lang w:val="pt-BR"/>
        </w:rPr>
        <w:t xml:space="preserve">De </w:t>
      </w:r>
      <w:proofErr w:type="gramStart"/>
      <w:r>
        <w:rPr>
          <w:lang w:val="pt-BR"/>
        </w:rPr>
        <w:t>Novembro</w:t>
      </w:r>
      <w:proofErr w:type="gramEnd"/>
      <w:r>
        <w:rPr>
          <w:lang w:val="pt-BR"/>
        </w:rPr>
        <w:t xml:space="preserve"> à Fevereiro.</w:t>
      </w:r>
    </w:p>
    <w:p w:rsidR="0026469D" w:rsidRPr="00FF5E79" w:rsidRDefault="0026469D" w:rsidP="0026469D">
      <w:pPr>
        <w:pStyle w:val="Ttulo3"/>
        <w:rPr>
          <w:lang w:val="pt-BR"/>
        </w:rPr>
      </w:pPr>
      <w:r>
        <w:rPr>
          <w:lang w:val="pt-BR"/>
        </w:rPr>
        <w:t xml:space="preserve">Quais são as </w:t>
      </w:r>
      <w:r>
        <w:rPr>
          <w:lang w:val="pt-BR"/>
        </w:rPr>
        <w:t>peças que darão suporte a veiculação da marca?</w:t>
      </w:r>
    </w:p>
    <w:p w:rsidR="0026469D" w:rsidRDefault="0026469D" w:rsidP="0026469D">
      <w:pPr>
        <w:rPr>
          <w:lang w:val="pt-BR"/>
        </w:rPr>
      </w:pPr>
      <w:r>
        <w:rPr>
          <w:lang w:val="pt-BR"/>
        </w:rPr>
        <w:t>Embalagem (caixa original), manual de instruções, anúncio impresso e pôster.</w:t>
      </w:r>
    </w:p>
    <w:p w:rsidR="0026469D" w:rsidRPr="00FF5E79" w:rsidRDefault="0026469D" w:rsidP="0026469D">
      <w:pPr>
        <w:pStyle w:val="Ttulo3"/>
        <w:rPr>
          <w:lang w:val="pt-BR"/>
        </w:rPr>
      </w:pPr>
      <w:r>
        <w:rPr>
          <w:lang w:val="pt-BR"/>
        </w:rPr>
        <w:t>Algumas restrições?</w:t>
      </w:r>
    </w:p>
    <w:p w:rsidR="0026469D" w:rsidRDefault="0026469D" w:rsidP="00A83BA2">
      <w:pPr>
        <w:rPr>
          <w:lang w:val="pt-BR"/>
        </w:rPr>
      </w:pPr>
      <w:r>
        <w:rPr>
          <w:lang w:val="pt-BR"/>
        </w:rPr>
        <w:t>Entrega até a data solicitada.</w:t>
      </w:r>
    </w:p>
    <w:p w:rsidR="0026469D" w:rsidRPr="00FF5E79" w:rsidRDefault="0026469D" w:rsidP="0026469D">
      <w:pPr>
        <w:pStyle w:val="Ttulo3"/>
        <w:rPr>
          <w:lang w:val="pt-BR"/>
        </w:rPr>
      </w:pPr>
      <w:r>
        <w:rPr>
          <w:lang w:val="pt-BR"/>
        </w:rPr>
        <w:lastRenderedPageBreak/>
        <w:t>Definir tipo de linguagem:</w:t>
      </w:r>
    </w:p>
    <w:p w:rsidR="0026469D" w:rsidRDefault="0026469D" w:rsidP="0026469D">
      <w:pPr>
        <w:rPr>
          <w:lang w:val="pt-BR"/>
        </w:rPr>
      </w:pPr>
      <w:r>
        <w:rPr>
          <w:lang w:val="pt-BR"/>
        </w:rPr>
        <w:t>Formal (com gírias usadas normalmente pelo usuário).</w:t>
      </w:r>
    </w:p>
    <w:p w:rsidR="0026469D" w:rsidRPr="00FF5E79" w:rsidRDefault="00D16952" w:rsidP="0026469D">
      <w:pPr>
        <w:pStyle w:val="Ttulo3"/>
        <w:rPr>
          <w:lang w:val="pt-BR"/>
        </w:rPr>
      </w:pPr>
      <w:r>
        <w:rPr>
          <w:lang w:val="pt-BR"/>
        </w:rPr>
        <w:t>Coleta de opinião especializadas:</w:t>
      </w:r>
    </w:p>
    <w:p w:rsidR="0026469D" w:rsidRPr="000C1415" w:rsidRDefault="00D16952" w:rsidP="0026469D">
      <w:pPr>
        <w:rPr>
          <w:lang w:val="pt-BR"/>
        </w:rPr>
      </w:pPr>
      <w:r>
        <w:rPr>
          <w:lang w:val="pt-BR"/>
        </w:rPr>
        <w:t>Através de entrevistas sobre o tema.</w:t>
      </w:r>
      <w:bookmarkStart w:id="0" w:name="_GoBack"/>
      <w:bookmarkEnd w:id="0"/>
    </w:p>
    <w:p w:rsidR="0026469D" w:rsidRDefault="0026469D" w:rsidP="00A83BA2">
      <w:pPr>
        <w:rPr>
          <w:lang w:val="pt-BR"/>
        </w:rPr>
      </w:pPr>
      <w:r>
        <w:rPr>
          <w:lang w:val="pt-BR"/>
        </w:rPr>
        <w:br/>
      </w:r>
    </w:p>
    <w:p w:rsidR="00A83BA2" w:rsidRDefault="00A83BA2" w:rsidP="00FF5E79">
      <w:pPr>
        <w:rPr>
          <w:lang w:val="pt-BR"/>
        </w:rPr>
      </w:pPr>
    </w:p>
    <w:p w:rsidR="00FF5E79" w:rsidRPr="000C1415" w:rsidRDefault="00FF5E79" w:rsidP="00152BD3">
      <w:pPr>
        <w:rPr>
          <w:lang w:val="pt-BR"/>
        </w:rPr>
      </w:pPr>
    </w:p>
    <w:sectPr w:rsidR="00FF5E79" w:rsidRPr="000C1415" w:rsidSect="000C1415">
      <w:footerReference w:type="default" r:id="rId7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29F" w:rsidRDefault="004D229F">
      <w:pPr>
        <w:spacing w:before="0" w:after="0" w:line="240" w:lineRule="auto"/>
      </w:pPr>
      <w:r>
        <w:separator/>
      </w:r>
    </w:p>
  </w:endnote>
  <w:endnote w:type="continuationSeparator" w:id="0">
    <w:p w:rsidR="004D229F" w:rsidRDefault="004D22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fldSimple w:instr=" NUMPAGES  \* Arabic  \* MERGEFORMAT ">
      <w:r w:rsidR="000C1415" w:rsidRPr="000C1415">
        <w:rPr>
          <w:noProof/>
          <w:lang w:val="pt-BR" w:bidi="pt-BR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29F" w:rsidRDefault="004D229F">
      <w:pPr>
        <w:spacing w:before="0" w:after="0" w:line="240" w:lineRule="auto"/>
      </w:pPr>
      <w:r>
        <w:separator/>
      </w:r>
    </w:p>
  </w:footnote>
  <w:footnote w:type="continuationSeparator" w:id="0">
    <w:p w:rsidR="004D229F" w:rsidRDefault="004D22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CF22C06"/>
    <w:multiLevelType w:val="multilevel"/>
    <w:tmpl w:val="1B0A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EB"/>
    <w:rsid w:val="0000514D"/>
    <w:rsid w:val="000C1415"/>
    <w:rsid w:val="00152BD3"/>
    <w:rsid w:val="00183790"/>
    <w:rsid w:val="001B6DEB"/>
    <w:rsid w:val="001C348C"/>
    <w:rsid w:val="0026469D"/>
    <w:rsid w:val="0027272E"/>
    <w:rsid w:val="003210CB"/>
    <w:rsid w:val="003D6B32"/>
    <w:rsid w:val="00481968"/>
    <w:rsid w:val="00494233"/>
    <w:rsid w:val="004B4ED7"/>
    <w:rsid w:val="004C0B9A"/>
    <w:rsid w:val="004D229F"/>
    <w:rsid w:val="0050715B"/>
    <w:rsid w:val="005E4F75"/>
    <w:rsid w:val="00605DAA"/>
    <w:rsid w:val="00622C07"/>
    <w:rsid w:val="00656A53"/>
    <w:rsid w:val="00675B76"/>
    <w:rsid w:val="006956BD"/>
    <w:rsid w:val="006B664C"/>
    <w:rsid w:val="006E2643"/>
    <w:rsid w:val="00703EE4"/>
    <w:rsid w:val="0097631D"/>
    <w:rsid w:val="009A7E61"/>
    <w:rsid w:val="00A26BCF"/>
    <w:rsid w:val="00A46A27"/>
    <w:rsid w:val="00A605D8"/>
    <w:rsid w:val="00A83BA2"/>
    <w:rsid w:val="00B1573C"/>
    <w:rsid w:val="00C44D97"/>
    <w:rsid w:val="00C56D36"/>
    <w:rsid w:val="00C77AB8"/>
    <w:rsid w:val="00D16952"/>
    <w:rsid w:val="00D16FF8"/>
    <w:rsid w:val="00D43FBC"/>
    <w:rsid w:val="00DE749A"/>
    <w:rsid w:val="00E00FB1"/>
    <w:rsid w:val="00F65E87"/>
    <w:rsid w:val="00FC1B79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558372"/>
  <w15:chartTrackingRefBased/>
  <w15:docId w15:val="{C205FAB8-DB43-44E0-B946-7F90180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69D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TabelaSimples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  <w:style w:type="paragraph" w:customStyle="1" w:styleId="trt0xe">
    <w:name w:val="trt0xe"/>
    <w:basedOn w:val="Normal"/>
    <w:rsid w:val="00A8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21742018.1\AppData\Roaming\Microsoft\Templates\Teste%20com%20perguntas%20de%20red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EB67E2A06F46D99A9599A125224E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8FDAF-E254-430A-ABFB-E136D577F8E0}"/>
      </w:docPartPr>
      <w:docPartBody>
        <w:p w:rsidR="00000000" w:rsidRDefault="0063082F">
          <w:pPr>
            <w:pStyle w:val="3FEB67E2A06F46D99A9599A125224E2B"/>
          </w:pPr>
          <w:r w:rsidRPr="000C1415">
            <w:rPr>
              <w:lang w:bidi="pt-BR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2F"/>
    <w:rsid w:val="0063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248977AB4471976DC7C12C86AF77">
    <w:name w:val="64A2248977AB4471976DC7C12C86AF77"/>
  </w:style>
  <w:style w:type="paragraph" w:customStyle="1" w:styleId="3FEB67E2A06F46D99A9599A125224E2B">
    <w:name w:val="3FEB67E2A06F46D99A9599A125224E2B"/>
  </w:style>
  <w:style w:type="paragraph" w:customStyle="1" w:styleId="04039E097BF244D5934288E71298A41E">
    <w:name w:val="04039E097BF244D5934288E71298A41E"/>
  </w:style>
  <w:style w:type="paragraph" w:customStyle="1" w:styleId="25258B9CA071436E90796671ECB334EA">
    <w:name w:val="25258B9CA071436E90796671ECB334EA"/>
  </w:style>
  <w:style w:type="paragraph" w:customStyle="1" w:styleId="5B260509C145435B8833874D8ADAA958">
    <w:name w:val="5B260509C145435B8833874D8ADAA958"/>
  </w:style>
  <w:style w:type="paragraph" w:customStyle="1" w:styleId="54684407333E49238C0462A448962C5C">
    <w:name w:val="54684407333E49238C0462A448962C5C"/>
  </w:style>
  <w:style w:type="paragraph" w:customStyle="1" w:styleId="BED87DFF1EF1402288AF748475AF582C">
    <w:name w:val="BED87DFF1EF1402288AF748475AF582C"/>
  </w:style>
  <w:style w:type="paragraph" w:customStyle="1" w:styleId="01B42D0436F0423388FFDCAA2D020954">
    <w:name w:val="01B42D0436F0423388FFDCAA2D020954"/>
  </w:style>
  <w:style w:type="paragraph" w:customStyle="1" w:styleId="0A2C9FF5544E43EBBF57B649E9BC1754">
    <w:name w:val="0A2C9FF5544E43EBBF57B649E9BC1754"/>
  </w:style>
  <w:style w:type="paragraph" w:customStyle="1" w:styleId="B1447020D38941B4AB3D90C5B159A74E">
    <w:name w:val="B1447020D38941B4AB3D90C5B159A74E"/>
  </w:style>
  <w:style w:type="paragraph" w:customStyle="1" w:styleId="97DAC269F7B84C11B7D4C018702159B2">
    <w:name w:val="97DAC269F7B84C11B7D4C018702159B2"/>
  </w:style>
  <w:style w:type="paragraph" w:customStyle="1" w:styleId="D6E88E4AD7E64396B9224B8094BF9D7F">
    <w:name w:val="D6E88E4AD7E64396B9224B8094BF9D7F"/>
  </w:style>
  <w:style w:type="paragraph" w:customStyle="1" w:styleId="473CA159AA7D4C4C803FCD6AA1583ACF">
    <w:name w:val="473CA159AA7D4C4C803FCD6AA1583ACF"/>
  </w:style>
  <w:style w:type="paragraph" w:customStyle="1" w:styleId="14ACC1DEFF044F15954E6D9D32939C11">
    <w:name w:val="14ACC1DEFF044F15954E6D9D32939C11"/>
  </w:style>
  <w:style w:type="paragraph" w:customStyle="1" w:styleId="9B50A423E2F24260BAED341E4EE4E4FB">
    <w:name w:val="9B50A423E2F24260BAED341E4EE4E4FB"/>
  </w:style>
  <w:style w:type="paragraph" w:customStyle="1" w:styleId="CA2E351C7A084D4AAE00EDEBDA4BA867">
    <w:name w:val="CA2E351C7A084D4AAE00EDEBDA4BA867"/>
  </w:style>
  <w:style w:type="paragraph" w:customStyle="1" w:styleId="191964A7AF444EB493EC4E267582B759">
    <w:name w:val="191964A7AF444EB493EC4E267582B759"/>
  </w:style>
  <w:style w:type="paragraph" w:customStyle="1" w:styleId="958A93D098C24697AE4E01DC372281FF">
    <w:name w:val="958A93D098C24697AE4E01DC372281FF"/>
  </w:style>
  <w:style w:type="paragraph" w:customStyle="1" w:styleId="65B73C9DB3834CB1B83AFD677AC070C9">
    <w:name w:val="65B73C9DB3834CB1B83AFD677AC070C9"/>
  </w:style>
  <w:style w:type="paragraph" w:customStyle="1" w:styleId="5EF6C708859A4E409500D9F73EDE6941">
    <w:name w:val="5EF6C708859A4E409500D9F73EDE6941"/>
  </w:style>
  <w:style w:type="paragraph" w:customStyle="1" w:styleId="588F957513E04D9386F499284AB1E8F9">
    <w:name w:val="588F957513E04D9386F499284AB1E8F9"/>
  </w:style>
  <w:style w:type="paragraph" w:customStyle="1" w:styleId="05FD0311A16A4CFA941BD96326F1587F">
    <w:name w:val="05FD0311A16A4CFA941BD96326F15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Teste com perguntas de redação.dotx</Template>
  <TotalTime>39</TotalTime>
  <Pages>3</Pages>
  <Words>373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Técnico em Informática</dc:creator>
  <cp:lastModifiedBy>Técnico em Informática</cp:lastModifiedBy>
  <cp:revision>2</cp:revision>
  <dcterms:created xsi:type="dcterms:W3CDTF">2022-08-25T19:11:00Z</dcterms:created>
  <dcterms:modified xsi:type="dcterms:W3CDTF">2022-08-25T19:52:00Z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